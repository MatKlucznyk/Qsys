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0"/>
        <w:gridCol w:w="6578"/>
      </w:tblGrid>
      <w:tr w:rsidR="00735515" w14:paraId="06F4428A" w14:textId="77777777" w:rsidTr="003428B5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2D829E00" w14:textId="720FE32D" w:rsidR="00735515" w:rsidRDefault="00735515" w:rsidP="00EA4F88">
            <w:pPr>
              <w:ind w:left="720" w:hanging="7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>GENERAL INFORMATION</w:t>
            </w:r>
            <w:r w:rsidR="00EF5EB1">
              <w:rPr>
                <w:rFonts w:ascii="Verdana" w:hAnsi="Verdana"/>
                <w:b/>
                <w:bCs/>
                <w:color w:val="FFFFFF"/>
                <w:szCs w:val="24"/>
              </w:rPr>
              <w:t>:</w:t>
            </w:r>
          </w:p>
        </w:tc>
      </w:tr>
      <w:tr w:rsidR="00735515" w14:paraId="73C2BA19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63A9681F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SIMPLWINDOWS NAME: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750C4BBE" w14:textId="4237CF5C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Qsys Core</w:t>
            </w:r>
          </w:p>
        </w:tc>
      </w:tr>
      <w:tr w:rsidR="00735515" w14:paraId="1B2CD9AD" w14:textId="77777777" w:rsidTr="009C5A34">
        <w:trPr>
          <w:trHeight w:val="210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06A3783" w14:textId="77777777" w:rsidR="00735515" w:rsidRDefault="00735515" w:rsidP="00EA4F88">
            <w:pPr>
              <w:spacing w:line="210" w:lineRule="atLeast"/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CATEGORY: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55E05BC1" w14:textId="7E47292A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Qsys</w:t>
            </w:r>
          </w:p>
        </w:tc>
      </w:tr>
      <w:tr w:rsidR="00735515" w14:paraId="294FC124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22A77E2B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VERSION: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E9FF391" w14:textId="3794B428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2.2.1</w:t>
            </w:r>
          </w:p>
        </w:tc>
      </w:tr>
      <w:tr w:rsidR="00735515" w14:paraId="1D195DE2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73B1562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SUMMARY: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6D04984F" w14:textId="2A50B854" w:rsid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Multiple core modules can be used in the same program slot.</w:t>
            </w:r>
          </w:p>
          <w:p w14:paraId="75BC328C" w14:textId="77777777" w:rsidR="000F2472" w:rsidRP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</w:p>
          <w:p w14:paraId="7542C200" w14:textId="21B607AE" w:rsidR="00735515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This module has a built in reconnect feature.</w:t>
            </w:r>
          </w:p>
        </w:tc>
      </w:tr>
      <w:tr w:rsidR="00735515" w14:paraId="2DACAAE5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71335F8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GENERAL NOTES: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2F60BFD9" w14:textId="0A03A7E9" w:rsidR="00F8019A" w:rsidRPr="001A7610" w:rsidRDefault="007054E8" w:rsidP="00EA4F88">
            <w:pPr>
              <w:autoSpaceDE w:val="0"/>
              <w:autoSpaceDN w:val="0"/>
              <w:adjustRightInd w:val="0"/>
              <w:ind w:left="720" w:hanging="720"/>
              <w:rPr>
                <w:rFonts w:ascii="Verdana" w:hAnsi="Verdana" w:cs="TTE1BB1F20t00"/>
                <w:sz w:val="15"/>
                <w:szCs w:val="15"/>
              </w:rPr>
            </w:pPr>
            <w:r>
              <w:rPr>
                <w:rFonts w:ascii="Verdana" w:hAnsi="Verdana" w:cs="TTE1BB1F20t00"/>
                <w:sz w:val="15"/>
                <w:szCs w:val="15"/>
              </w:rPr>
              <w:t>N/A</w:t>
            </w:r>
          </w:p>
        </w:tc>
      </w:tr>
      <w:tr w:rsidR="00735515" w14:paraId="78002651" w14:textId="77777777" w:rsidTr="001D4DFA">
        <w:trPr>
          <w:trHeight w:val="495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5424DC78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CRESTRON HARDWARE REQUIRED: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52ADA29" w14:textId="6DA04054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3 Series Processor</w:t>
            </w:r>
            <w:r w:rsidR="00643218">
              <w:rPr>
                <w:rFonts w:ascii="Verdana" w:hAnsi="Verdana"/>
                <w:color w:val="000000"/>
                <w:sz w:val="15"/>
                <w:szCs w:val="24"/>
              </w:rPr>
              <w:t xml:space="preserve"> or 4 Series Processor</w:t>
            </w:r>
          </w:p>
        </w:tc>
      </w:tr>
      <w:tr w:rsidR="00735515" w14:paraId="04C862F6" w14:textId="77777777" w:rsidTr="001D4DFA">
        <w:trPr>
          <w:trHeight w:val="198"/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38CADFF2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SETUP OF CRESTRON HARDWARE: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59FE1DC1" w14:textId="6D289DDF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Arial" w:hAnsi="Arial" w:cs="Arial"/>
                <w:color w:val="000000"/>
                <w:sz w:val="16"/>
                <w:szCs w:val="24"/>
              </w:rPr>
              <w:t>TCP managed inside the module.</w:t>
            </w:r>
          </w:p>
        </w:tc>
      </w:tr>
      <w:tr w:rsidR="00735515" w14:paraId="5F790C81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68935C9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FIRMWARE: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8E11F43" w14:textId="77777777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  <w:tr w:rsidR="00735515" w14:paraId="36F16751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41E18F6C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SETUP: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54804EB" w14:textId="18AFBDFA" w:rsidR="00735515" w:rsidRDefault="00975C2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</w:tbl>
    <w:p w14:paraId="66154DE3" w14:textId="77777777" w:rsidR="003C26FE" w:rsidRDefault="003C26FE">
      <w:pPr>
        <w:rPr>
          <w:sz w:val="2"/>
          <w:szCs w:val="2"/>
        </w:rPr>
      </w:pPr>
    </w:p>
    <w:p w14:paraId="5A59F7E5" w14:textId="77777777" w:rsidR="00014D79" w:rsidRDefault="00014D79">
      <w:pPr>
        <w:rPr>
          <w:sz w:val="2"/>
          <w:szCs w:val="2"/>
        </w:rPr>
      </w:pPr>
    </w:p>
    <w:p w14:paraId="488804C0" w14:textId="77777777" w:rsidR="00014D79" w:rsidRPr="00723647" w:rsidRDefault="00014D79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78"/>
        <w:gridCol w:w="404"/>
        <w:gridCol w:w="6126"/>
      </w:tblGrid>
      <w:tr w:rsidR="00735515" w14:paraId="0219A855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52B1D8E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CONTROL: </w:t>
            </w:r>
          </w:p>
        </w:tc>
      </w:tr>
      <w:tr w:rsidR="001C57F2" w14:paraId="30D536A7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D5B6CE4" w14:textId="2BFE417F" w:rsidR="001C57F2" w:rsidRDefault="000F247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Initialize</w:t>
            </w:r>
          </w:p>
        </w:tc>
        <w:tc>
          <w:tcPr>
            <w:tcW w:w="404" w:type="dxa"/>
          </w:tcPr>
          <w:p w14:paraId="276D4085" w14:textId="77777777" w:rsidR="001C57F2" w:rsidRDefault="00584387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584387"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2551090E" w14:textId="5E3BC812" w:rsidR="001C57F2" w:rsidRDefault="000F2472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0F2472">
              <w:rPr>
                <w:rFonts w:ascii="Arial" w:hAnsi="Arial" w:cs="Arial"/>
                <w:color w:val="000000"/>
                <w:sz w:val="16"/>
                <w:szCs w:val="24"/>
              </w:rPr>
              <w:t>Pulse to Initialize connection to the Q-SYS Core.</w:t>
            </w:r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 Pulse this after DeploymentHost, TestingHost, DeploymentMode, and UseExternalConnection have been set to their desired states.</w:t>
            </w:r>
          </w:p>
        </w:tc>
      </w:tr>
      <w:tr w:rsidR="001C57F2" w14:paraId="035904EB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7E9E72F7" w14:textId="20EEE7B1" w:rsidR="001C57F2" w:rsidRDefault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DeploymentHost</w:t>
            </w:r>
          </w:p>
        </w:tc>
        <w:tc>
          <w:tcPr>
            <w:tcW w:w="404" w:type="dxa"/>
          </w:tcPr>
          <w:p w14:paraId="1FAD66D1" w14:textId="65541A88" w:rsidR="001C57F2" w:rsidRDefault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5A4E27C8" w14:textId="65F78165" w:rsidR="001C57F2" w:rsidRDefault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IP Address or Hostname of the Q-SYS Core to connect to for Deployment. This value will be used when DeploymentMode is </w:t>
            </w:r>
            <w:r w:rsidR="0068152D">
              <w:rPr>
                <w:rFonts w:ascii="Arial" w:hAnsi="Arial" w:cs="Arial"/>
                <w:color w:val="000000"/>
                <w:sz w:val="16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.</w:t>
            </w:r>
          </w:p>
        </w:tc>
      </w:tr>
      <w:tr w:rsidR="00A34271" w14:paraId="118CA5FD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91E5602" w14:textId="136A5458" w:rsidR="00A34271" w:rsidRDefault="00A34271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[TestingHost]</w:t>
            </w:r>
          </w:p>
        </w:tc>
        <w:tc>
          <w:tcPr>
            <w:tcW w:w="404" w:type="dxa"/>
          </w:tcPr>
          <w:p w14:paraId="6BD64BC3" w14:textId="401203E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17256B28" w14:textId="29C588B6" w:rsidR="00A34271" w:rsidRPr="001C57F2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IP Address or Hostname of the Q-SYS Core to connect to for Testing. This value will be used when DeploymentMode is </w:t>
            </w:r>
            <w:r w:rsidR="0068152D">
              <w:rPr>
                <w:rFonts w:ascii="Arial" w:hAnsi="Arial" w:cs="Arial"/>
                <w:color w:val="000000"/>
                <w:sz w:val="16"/>
                <w:szCs w:val="24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.</w:t>
            </w:r>
          </w:p>
        </w:tc>
      </w:tr>
      <w:tr w:rsidR="00A34271" w14:paraId="139A0EA7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3985C63F" w14:textId="7E0227A5" w:rsidR="00A34271" w:rsidRDefault="00A34271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DeploymentMode</w:t>
            </w:r>
          </w:p>
          <w:p w14:paraId="5BC8A730" w14:textId="713280D8" w:rsidR="00A34271" w:rsidRPr="00A34271" w:rsidRDefault="00A34271" w:rsidP="00A342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dxa"/>
          </w:tcPr>
          <w:p w14:paraId="3BC2B2D5" w14:textId="309C711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174EEA8B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Specifies whether to use DeploymentHost or Testing Host. </w:t>
            </w:r>
          </w:p>
          <w:p w14:paraId="13D18177" w14:textId="5AC767C5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0: </w:t>
            </w:r>
            <w:r w:rsidR="0068152D">
              <w:rPr>
                <w:rFonts w:ascii="Arial" w:hAnsi="Arial" w:cs="Arial"/>
                <w:color w:val="000000"/>
                <w:sz w:val="16"/>
                <w:szCs w:val="24"/>
              </w:rPr>
              <w:t>TestingHost</w:t>
            </w:r>
          </w:p>
          <w:p w14:paraId="3753596A" w14:textId="054599C4" w:rsidR="00A34271" w:rsidRPr="001C57F2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1: </w:t>
            </w:r>
            <w:r w:rsidR="0068152D">
              <w:rPr>
                <w:rFonts w:ascii="Arial" w:hAnsi="Arial" w:cs="Arial"/>
                <w:color w:val="000000"/>
                <w:sz w:val="16"/>
                <w:szCs w:val="24"/>
              </w:rPr>
              <w:t>Deployment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Host</w:t>
            </w:r>
          </w:p>
        </w:tc>
      </w:tr>
      <w:tr w:rsidR="00A34271" w14:paraId="2819929A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E370694" w14:textId="6D425551" w:rsidR="00A34271" w:rsidRDefault="00A34271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[Debug]</w:t>
            </w:r>
          </w:p>
        </w:tc>
        <w:tc>
          <w:tcPr>
            <w:tcW w:w="404" w:type="dxa"/>
          </w:tcPr>
          <w:p w14:paraId="10042D5E" w14:textId="59E71679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42B227E6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Specifies the Debug level for the program</w:t>
            </w:r>
          </w:p>
          <w:p w14:paraId="33FAAD26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0: Off</w:t>
            </w:r>
          </w:p>
          <w:p w14:paraId="4044BE42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1: Normal Debug</w:t>
            </w:r>
          </w:p>
          <w:p w14:paraId="32AB933D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2: Verbose Debug</w:t>
            </w:r>
          </w:p>
          <w:p w14:paraId="556ED485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</w:p>
          <w:p w14:paraId="0B4D1B36" w14:textId="2684F758" w:rsidR="00A34271" w:rsidRPr="00F8019A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Debug prints to Console Output.</w:t>
            </w:r>
          </w:p>
        </w:tc>
      </w:tr>
      <w:tr w:rsidR="00416E6B" w14:paraId="2505E295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649907F0" w14:textId="3CEC433F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[UseExternalConnection]</w:t>
            </w:r>
          </w:p>
        </w:tc>
        <w:tc>
          <w:tcPr>
            <w:tcW w:w="404" w:type="dxa"/>
          </w:tcPr>
          <w:p w14:paraId="5DD27820" w14:textId="0D5D6400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E57452E" w14:textId="3B0B4D5C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Raise to handle TCP connection outside of this module.</w:t>
            </w:r>
          </w:p>
        </w:tc>
      </w:tr>
      <w:tr w:rsidR="00416E6B" w14:paraId="13639A0C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67A35ED" w14:textId="5A06D6EE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[ExternalConnectionRx]</w:t>
            </w:r>
          </w:p>
        </w:tc>
        <w:tc>
          <w:tcPr>
            <w:tcW w:w="404" w:type="dxa"/>
          </w:tcPr>
          <w:p w14:paraId="19737C2C" w14:textId="59612E76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E6F6ADD" w14:textId="37E9BA41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Rx from the external TCP socket.</w:t>
            </w:r>
          </w:p>
        </w:tc>
      </w:tr>
    </w:tbl>
    <w:p w14:paraId="22497032" w14:textId="77777777" w:rsidR="00842014" w:rsidRDefault="00842014">
      <w:pPr>
        <w:rPr>
          <w:sz w:val="20"/>
        </w:rPr>
      </w:pPr>
    </w:p>
    <w:p w14:paraId="7661F950" w14:textId="4E78E315" w:rsidR="009E5E2A" w:rsidRDefault="009E5E2A">
      <w:pPr>
        <w:rPr>
          <w:sz w:val="20"/>
        </w:rPr>
      </w:pPr>
    </w:p>
    <w:p w14:paraId="0EAC85FB" w14:textId="0B9CB080" w:rsidR="004C1BA2" w:rsidRDefault="004C1BA2">
      <w:pPr>
        <w:rPr>
          <w:sz w:val="20"/>
        </w:rPr>
      </w:pPr>
    </w:p>
    <w:p w14:paraId="152BC876" w14:textId="4BB625EB" w:rsidR="004C1BA2" w:rsidRDefault="004C1BA2">
      <w:pPr>
        <w:rPr>
          <w:sz w:val="20"/>
        </w:rPr>
      </w:pPr>
    </w:p>
    <w:p w14:paraId="25D9740D" w14:textId="77777777" w:rsidR="004C1BA2" w:rsidRPr="00723647" w:rsidRDefault="004C1BA2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403"/>
        <w:gridCol w:w="379"/>
        <w:gridCol w:w="6126"/>
      </w:tblGrid>
      <w:tr w:rsidR="00735515" w14:paraId="388B803D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7A67963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lastRenderedPageBreak/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FEEDBACK: </w:t>
            </w:r>
          </w:p>
        </w:tc>
      </w:tr>
      <w:tr w:rsidR="001C57F2" w14:paraId="27CA30C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17A1637" w14:textId="60D649F6" w:rsidR="001C57F2" w:rsidRDefault="003C7199" w:rsidP="005843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 w:rsidR="009D3FD8">
              <w:rPr>
                <w:rFonts w:ascii="Arial" w:hAnsi="Arial" w:cs="Arial"/>
                <w:b/>
                <w:bCs/>
                <w:sz w:val="16"/>
                <w:szCs w:val="16"/>
              </w:rPr>
              <w:t>IsInitialized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  <w:p w14:paraId="5AC3839E" w14:textId="13B309AF" w:rsidR="009D3FD8" w:rsidRPr="009D3FD8" w:rsidRDefault="009D3FD8" w:rsidP="009D3FD8">
            <w:pPr>
              <w:tabs>
                <w:tab w:val="left" w:pos="101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79" w:type="dxa"/>
          </w:tcPr>
          <w:p w14:paraId="199D2DFA" w14:textId="19A116BA" w:rsidR="001C57F2" w:rsidRDefault="00E74853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3DF980AD" w14:textId="4D82D2D1" w:rsidR="001C57F2" w:rsidRDefault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has been initialized.</w:t>
            </w:r>
          </w:p>
        </w:tc>
      </w:tr>
      <w:tr w:rsidR="009D3FD8" w14:paraId="1D732CA4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12BF4560" w14:textId="6C9C9D43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[IsConnected]</w:t>
            </w:r>
          </w:p>
        </w:tc>
        <w:tc>
          <w:tcPr>
            <w:tcW w:w="379" w:type="dxa"/>
          </w:tcPr>
          <w:p w14:paraId="4ED534FD" w14:textId="4F1B27CB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45EA1D4" w14:textId="4A3EAB89" w:rsidR="009D3FD8" w:rsidRDefault="009D3FD8" w:rsidP="009D3FD8">
            <w:pPr>
              <w:tabs>
                <w:tab w:val="right" w:pos="5910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communicating.</w:t>
            </w:r>
          </w:p>
        </w:tc>
      </w:tr>
      <w:tr w:rsidR="009D3FD8" w14:paraId="391F9C26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66845542" w14:textId="177CA707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[IsLoggedIn]</w:t>
            </w:r>
          </w:p>
        </w:tc>
        <w:tc>
          <w:tcPr>
            <w:tcW w:w="379" w:type="dxa"/>
          </w:tcPr>
          <w:p w14:paraId="7DC7C254" w14:textId="28978C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73770C4B" w14:textId="7622B687" w:rsidR="009D3FD8" w:rsidRDefault="009D3FD8" w:rsidP="009D3FD8">
            <w:pPr>
              <w:tabs>
                <w:tab w:val="left" w:pos="4776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this module is logged in with the Q-SYS Core.</w:t>
            </w:r>
          </w:p>
        </w:tc>
      </w:tr>
      <w:tr w:rsidR="009D3FD8" w14:paraId="1BA87413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0CB61DDF" w14:textId="51B3785F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[IsRedundant]</w:t>
            </w:r>
          </w:p>
        </w:tc>
        <w:tc>
          <w:tcPr>
            <w:tcW w:w="379" w:type="dxa"/>
          </w:tcPr>
          <w:p w14:paraId="41A4B31A" w14:textId="068B2779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677C409" w14:textId="7F5BEB82" w:rsidR="009D3FD8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redundant.</w:t>
            </w:r>
          </w:p>
        </w:tc>
      </w:tr>
      <w:tr w:rsidR="009D3FD8" w14:paraId="7974E442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EC68138" w14:textId="0F72ED1C" w:rsidR="009D3FD8" w:rsidRPr="0073555C" w:rsidRDefault="009D3FD8" w:rsidP="009D3FD8">
            <w:pPr>
              <w:rPr>
                <w:rFonts w:ascii="Arial" w:hAnsi="Arial" w:cs="Arial"/>
                <w:sz w:val="16"/>
                <w:szCs w:val="16"/>
              </w:rPr>
            </w:pP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IsEmulator</w:t>
            </w: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405802FC" w14:textId="0879C9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0B7743E8" w14:textId="135795C3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connected to an emulated file.</w:t>
            </w:r>
          </w:p>
        </w:tc>
      </w:tr>
      <w:tr w:rsidR="009D3FD8" w14:paraId="3E4C2128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0DB905E0" w14:textId="3A146B36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[DesignName</w:t>
            </w: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0E2328F6" w14:textId="55B814B0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5E71CE3" w14:textId="2B6352A0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the current running design on the Q-SYS Core.</w:t>
            </w:r>
          </w:p>
        </w:tc>
      </w:tr>
      <w:tr w:rsidR="00416E6B" w14:paraId="2D11A1D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2DAE825A" w14:textId="6A3D0DA9" w:rsidR="00416E6B" w:rsidRDefault="00416E6B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[ExternalConnectionTx]</w:t>
            </w:r>
          </w:p>
        </w:tc>
        <w:tc>
          <w:tcPr>
            <w:tcW w:w="379" w:type="dxa"/>
          </w:tcPr>
          <w:p w14:paraId="1ACB7D0E" w14:textId="4341F046" w:rsidR="00416E6B" w:rsidRDefault="00416E6B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0B894B12" w14:textId="794EBA47" w:rsidR="00416E6B" w:rsidRDefault="00416E6B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Tx to the external TCP socket.</w:t>
            </w:r>
          </w:p>
        </w:tc>
      </w:tr>
    </w:tbl>
    <w:p w14:paraId="1867E0E8" w14:textId="77777777" w:rsidR="009C5A34" w:rsidRDefault="009C5A34">
      <w:pPr>
        <w:rPr>
          <w:sz w:val="20"/>
        </w:rPr>
      </w:pPr>
    </w:p>
    <w:p w14:paraId="642BE099" w14:textId="60F2DEEF" w:rsidR="009C5A34" w:rsidRDefault="009C5A34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63"/>
        <w:gridCol w:w="501"/>
        <w:gridCol w:w="6044"/>
      </w:tblGrid>
      <w:tr w:rsidR="002B52A0" w14:paraId="7A7B1655" w14:textId="77777777" w:rsidTr="00AA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1C68C5DB" w14:textId="3CEF17ED" w:rsidR="002B52A0" w:rsidRDefault="002B52A0" w:rsidP="00AA123A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PARAMETERS: </w:t>
            </w:r>
          </w:p>
        </w:tc>
      </w:tr>
      <w:tr w:rsidR="002B52A0" w14:paraId="395F1C4E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5F14A86C" w14:textId="69860E64" w:rsidR="002B52A0" w:rsidRDefault="00755377" w:rsidP="00AA12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CoreID</w:t>
            </w:r>
          </w:p>
        </w:tc>
        <w:tc>
          <w:tcPr>
            <w:tcW w:w="501" w:type="dxa"/>
          </w:tcPr>
          <w:p w14:paraId="368E26A7" w14:textId="4C025DA2" w:rsidR="002B52A0" w:rsidRDefault="002B52A0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066DB255" w14:textId="4E6B8973" w:rsidR="002B52A0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755377">
              <w:rPr>
                <w:rFonts w:ascii="Arial" w:hAnsi="Arial" w:cs="Arial"/>
                <w:color w:val="000000"/>
                <w:sz w:val="16"/>
                <w:szCs w:val="24"/>
              </w:rPr>
              <w:t>Used to Address Core Module to Control Modules</w:t>
            </w:r>
          </w:p>
        </w:tc>
      </w:tr>
      <w:tr w:rsidR="002B52A0" w14:paraId="67C94F95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10CDA35F" w14:textId="736A1FCD" w:rsidR="002B52A0" w:rsidRDefault="00755377" w:rsidP="00755377">
            <w:pPr>
              <w:tabs>
                <w:tab w:val="left" w:pos="87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Username</w:t>
            </w:r>
          </w:p>
        </w:tc>
        <w:tc>
          <w:tcPr>
            <w:tcW w:w="501" w:type="dxa"/>
          </w:tcPr>
          <w:p w14:paraId="3C012E7B" w14:textId="0E8299B3" w:rsidR="002B52A0" w:rsidRDefault="00755377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1460FCA7" w14:textId="52D62971" w:rsidR="00D96513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Username for the Core (if required)</w:t>
            </w:r>
          </w:p>
        </w:tc>
      </w:tr>
      <w:tr w:rsidR="00C8438F" w14:paraId="69750611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7E27F2C3" w14:textId="6F1750EF" w:rsidR="00C8438F" w:rsidRDefault="00755377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Password</w:t>
            </w:r>
          </w:p>
        </w:tc>
        <w:tc>
          <w:tcPr>
            <w:tcW w:w="501" w:type="dxa"/>
          </w:tcPr>
          <w:p w14:paraId="5D9923F1" w14:textId="34D42F38" w:rsidR="00C8438F" w:rsidRDefault="00755377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5704AD31" w14:textId="24DB7BA2" w:rsidR="00C8438F" w:rsidRDefault="00755377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Password for the Core (if required)</w:t>
            </w:r>
          </w:p>
        </w:tc>
      </w:tr>
      <w:tr w:rsidR="00416E6B" w14:paraId="740A98F8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7FD076C0" w14:textId="26E075C5" w:rsidR="00416E6B" w:rsidRDefault="00416E6B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</w:t>
            </w:r>
          </w:p>
        </w:tc>
        <w:tc>
          <w:tcPr>
            <w:tcW w:w="501" w:type="dxa"/>
          </w:tcPr>
          <w:p w14:paraId="7B689124" w14:textId="4E147779" w:rsidR="00416E6B" w:rsidRDefault="00416E6B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Dec</w:t>
            </w:r>
          </w:p>
        </w:tc>
        <w:tc>
          <w:tcPr>
            <w:tcW w:w="6044" w:type="dxa"/>
          </w:tcPr>
          <w:p w14:paraId="6641393A" w14:textId="77777777" w:rsidR="00416E6B" w:rsidRDefault="00416E6B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Default: 1710</w:t>
            </w:r>
          </w:p>
          <w:p w14:paraId="759519C5" w14:textId="6B272FCB" w:rsidR="00416E6B" w:rsidRDefault="00416E6B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Can be changed if doing port forwarding to get to a Q-SYS Core</w:t>
            </w:r>
          </w:p>
        </w:tc>
      </w:tr>
    </w:tbl>
    <w:p w14:paraId="605F5F0C" w14:textId="45CE4299" w:rsidR="002B52A0" w:rsidRDefault="002B52A0">
      <w:pPr>
        <w:rPr>
          <w:sz w:val="20"/>
        </w:rPr>
      </w:pPr>
    </w:p>
    <w:p w14:paraId="14DDCF5C" w14:textId="77777777" w:rsidR="002B52A0" w:rsidRPr="00723647" w:rsidRDefault="002B52A0">
      <w:pPr>
        <w:rPr>
          <w:sz w:val="20"/>
        </w:rPr>
      </w:pPr>
    </w:p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25"/>
        <w:gridCol w:w="6583"/>
      </w:tblGrid>
      <w:tr w:rsidR="00735515" w14:paraId="72BDFD4A" w14:textId="77777777" w:rsidTr="00DB5F91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02542FE4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TESTING: </w:t>
            </w:r>
          </w:p>
        </w:tc>
      </w:tr>
      <w:tr w:rsidR="00A67378" w14:paraId="628F4E1E" w14:textId="77777777" w:rsidTr="009C5A34">
        <w:trPr>
          <w:tblCellSpacing w:w="15" w:type="dxa"/>
        </w:trPr>
        <w:tc>
          <w:tcPr>
            <w:tcW w:w="3280" w:type="dxa"/>
            <w:shd w:val="clear" w:color="auto" w:fill="E0E0E0"/>
            <w:vAlign w:val="center"/>
          </w:tcPr>
          <w:p w14:paraId="00E11902" w14:textId="77777777" w:rsidR="00A67378" w:rsidRDefault="00A67378" w:rsidP="00D15D14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 xml:space="preserve">SAMPLE PROGRAM: </w:t>
            </w:r>
          </w:p>
        </w:tc>
        <w:tc>
          <w:tcPr>
            <w:tcW w:w="6538" w:type="dxa"/>
            <w:shd w:val="clear" w:color="auto" w:fill="E0E0E0"/>
            <w:vAlign w:val="center"/>
          </w:tcPr>
          <w:p w14:paraId="0C98234B" w14:textId="6A5D54A2" w:rsidR="00755377" w:rsidRDefault="00A45B54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 w:rsidRPr="00A45B54">
              <w:rPr>
                <w:rFonts w:ascii="Verdana" w:hAnsi="Verdana"/>
                <w:color w:val="000000"/>
                <w:sz w:val="15"/>
                <w:szCs w:val="24"/>
              </w:rPr>
              <w:t>3-Series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: 3 Series Test.smw</w:t>
            </w:r>
          </w:p>
          <w:p w14:paraId="56890B9C" w14:textId="78D28E5C" w:rsidR="00A67378" w:rsidRDefault="00E74853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4-Se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r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>ies</w:t>
            </w:r>
            <w:r w:rsidR="00A45B54" w:rsidRPr="00A45B54">
              <w:rPr>
                <w:rFonts w:ascii="Verdana" w:hAnsi="Verdana"/>
                <w:color w:val="000000"/>
                <w:sz w:val="15"/>
                <w:szCs w:val="24"/>
              </w:rPr>
              <w:t>: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 xml:space="preserve"> 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4 Series Test</w:t>
            </w:r>
            <w:r w:rsidR="00643218" w:rsidRPr="00643218">
              <w:rPr>
                <w:rFonts w:ascii="Verdana" w:hAnsi="Verdana"/>
                <w:color w:val="000000"/>
                <w:sz w:val="15"/>
                <w:szCs w:val="24"/>
              </w:rPr>
              <w:t>.smw</w:t>
            </w:r>
          </w:p>
        </w:tc>
      </w:tr>
      <w:tr w:rsidR="00C8438F" w14:paraId="12470BFF" w14:textId="77777777" w:rsidTr="009C5A34">
        <w:trPr>
          <w:tblCellSpacing w:w="15" w:type="dxa"/>
        </w:trPr>
        <w:tc>
          <w:tcPr>
            <w:tcW w:w="3280" w:type="dxa"/>
            <w:shd w:val="clear" w:color="auto" w:fill="F3F3F3"/>
            <w:vAlign w:val="center"/>
          </w:tcPr>
          <w:p w14:paraId="2EB4B02A" w14:textId="7425FC43" w:rsidR="00C8438F" w:rsidRDefault="00C8438F" w:rsidP="00C8438F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REVISION HISTORY:</w:t>
            </w:r>
          </w:p>
        </w:tc>
        <w:tc>
          <w:tcPr>
            <w:tcW w:w="6538" w:type="dxa"/>
            <w:shd w:val="clear" w:color="auto" w:fill="F3F3F3"/>
            <w:vAlign w:val="center"/>
          </w:tcPr>
          <w:p w14:paraId="32B62F73" w14:textId="6B50389E" w:rsidR="00477642" w:rsidRPr="00E74853" w:rsidRDefault="00477642" w:rsidP="00477642">
            <w:pPr>
              <w:spacing w:before="100" w:after="100"/>
              <w:rPr>
                <w:rFonts w:ascii="Arial" w:eastAsia="Calibri Light" w:hAnsi="Arial" w:cs="Arial"/>
                <w:sz w:val="16"/>
                <w:szCs w:val="16"/>
              </w:rPr>
            </w:pPr>
          </w:p>
        </w:tc>
      </w:tr>
    </w:tbl>
    <w:p w14:paraId="03129EB6" w14:textId="77777777" w:rsidR="00751A7A" w:rsidRDefault="00751A7A"/>
    <w:sectPr w:rsidR="00751A7A" w:rsidSect="00F44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84" w:right="1440" w:bottom="1584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F6A21" w14:textId="77777777" w:rsidR="00E51CC4" w:rsidRDefault="00E51CC4">
      <w:r>
        <w:separator/>
      </w:r>
    </w:p>
  </w:endnote>
  <w:endnote w:type="continuationSeparator" w:id="0">
    <w:p w14:paraId="54949511" w14:textId="77777777" w:rsidR="00E51CC4" w:rsidRDefault="00E5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E1BB1F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88B1" w14:textId="77777777" w:rsidR="00975C2A" w:rsidRDefault="00975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1E31" w14:textId="3CDEAA93" w:rsidR="00735515" w:rsidRPr="00564B73" w:rsidRDefault="00735515" w:rsidP="00564B73">
    <w:pPr>
      <w:tabs>
        <w:tab w:val="center" w:pos="4320"/>
        <w:tab w:val="right" w:pos="8640"/>
      </w:tabs>
      <w:jc w:val="center"/>
      <w:rPr>
        <w:rFonts w:cs="Arial"/>
        <w:sz w:val="16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B5ECE" w14:textId="77777777" w:rsidR="00975C2A" w:rsidRDefault="00975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E9837" w14:textId="77777777" w:rsidR="00E51CC4" w:rsidRDefault="00E51CC4">
      <w:r>
        <w:separator/>
      </w:r>
    </w:p>
  </w:footnote>
  <w:footnote w:type="continuationSeparator" w:id="0">
    <w:p w14:paraId="764A88EA" w14:textId="77777777" w:rsidR="00E51CC4" w:rsidRDefault="00E51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4958" w14:textId="77777777" w:rsidR="00975C2A" w:rsidRDefault="00975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5739" w14:textId="289A11E7" w:rsidR="009B4D70" w:rsidRDefault="009B4D70" w:rsidP="009B4D70">
    <w:pPr>
      <w:pStyle w:val="Header"/>
      <w:ind w:hanging="810"/>
    </w:pPr>
  </w:p>
  <w:p w14:paraId="4845A2F7" w14:textId="77777777" w:rsidR="00735515" w:rsidRPr="009B4D70" w:rsidRDefault="00735515" w:rsidP="009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4DAE" w14:textId="77777777" w:rsidR="00975C2A" w:rsidRDefault="00975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B5E"/>
    <w:multiLevelType w:val="hybridMultilevel"/>
    <w:tmpl w:val="180000F6"/>
    <w:lvl w:ilvl="0" w:tplc="58EA99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3A2C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76D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EA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502A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02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E89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4A86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467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3CF2"/>
    <w:multiLevelType w:val="hybridMultilevel"/>
    <w:tmpl w:val="BB5A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829F9"/>
    <w:multiLevelType w:val="hybridMultilevel"/>
    <w:tmpl w:val="E7787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56013"/>
    <w:multiLevelType w:val="hybridMultilevel"/>
    <w:tmpl w:val="E7646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6B73"/>
    <w:multiLevelType w:val="hybridMultilevel"/>
    <w:tmpl w:val="C07A85CC"/>
    <w:lvl w:ilvl="0" w:tplc="12B64F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40D5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945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AE7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663F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E43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87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EE8E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2E99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B0F06"/>
    <w:multiLevelType w:val="hybridMultilevel"/>
    <w:tmpl w:val="FCB2D3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46B8C"/>
    <w:multiLevelType w:val="hybridMultilevel"/>
    <w:tmpl w:val="8168E9C6"/>
    <w:lvl w:ilvl="0" w:tplc="26E8FFD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8546B6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8C68EF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A34BC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988C0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33C3E8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D62E1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9EC175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492BFC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D1067D"/>
    <w:multiLevelType w:val="hybridMultilevel"/>
    <w:tmpl w:val="70803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D7FC4"/>
    <w:multiLevelType w:val="hybridMultilevel"/>
    <w:tmpl w:val="F1CE2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148F5"/>
    <w:multiLevelType w:val="hybridMultilevel"/>
    <w:tmpl w:val="6890D4C8"/>
    <w:lvl w:ilvl="0" w:tplc="271CA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06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50A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86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B68F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ACDD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AE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7865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5C3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A4078"/>
    <w:multiLevelType w:val="hybridMultilevel"/>
    <w:tmpl w:val="E6CA5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64115"/>
    <w:multiLevelType w:val="hybridMultilevel"/>
    <w:tmpl w:val="64CA0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40754"/>
    <w:multiLevelType w:val="hybridMultilevel"/>
    <w:tmpl w:val="8168E9C6"/>
    <w:lvl w:ilvl="0" w:tplc="EC064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C0C2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02A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8D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C2F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E01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AAA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7853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C81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E781F"/>
    <w:multiLevelType w:val="hybridMultilevel"/>
    <w:tmpl w:val="8168E9C6"/>
    <w:lvl w:ilvl="0" w:tplc="4B9045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362EB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88AAF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44EEA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78F73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C90FE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74896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BA699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404171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035E4B"/>
    <w:multiLevelType w:val="hybridMultilevel"/>
    <w:tmpl w:val="B664C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55715"/>
    <w:multiLevelType w:val="hybridMultilevel"/>
    <w:tmpl w:val="1AE416EE"/>
    <w:lvl w:ilvl="0" w:tplc="D662F8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16E8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D8A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81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CA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4CB5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2F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28A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F49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73143"/>
    <w:multiLevelType w:val="hybridMultilevel"/>
    <w:tmpl w:val="413E5C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E0444"/>
    <w:multiLevelType w:val="hybridMultilevel"/>
    <w:tmpl w:val="58844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19695">
    <w:abstractNumId w:val="12"/>
  </w:num>
  <w:num w:numId="2" w16cid:durableId="1294796660">
    <w:abstractNumId w:val="9"/>
  </w:num>
  <w:num w:numId="3" w16cid:durableId="1521747026">
    <w:abstractNumId w:val="15"/>
  </w:num>
  <w:num w:numId="4" w16cid:durableId="1964916286">
    <w:abstractNumId w:val="4"/>
  </w:num>
  <w:num w:numId="5" w16cid:durableId="1367830886">
    <w:abstractNumId w:val="0"/>
  </w:num>
  <w:num w:numId="6" w16cid:durableId="267858691">
    <w:abstractNumId w:val="13"/>
  </w:num>
  <w:num w:numId="7" w16cid:durableId="735322089">
    <w:abstractNumId w:val="6"/>
  </w:num>
  <w:num w:numId="8" w16cid:durableId="1146625203">
    <w:abstractNumId w:val="17"/>
  </w:num>
  <w:num w:numId="9" w16cid:durableId="1286233861">
    <w:abstractNumId w:val="11"/>
  </w:num>
  <w:num w:numId="10" w16cid:durableId="391462429">
    <w:abstractNumId w:val="10"/>
  </w:num>
  <w:num w:numId="11" w16cid:durableId="1422871003">
    <w:abstractNumId w:val="7"/>
  </w:num>
  <w:num w:numId="12" w16cid:durableId="766967884">
    <w:abstractNumId w:val="3"/>
  </w:num>
  <w:num w:numId="13" w16cid:durableId="566573840">
    <w:abstractNumId w:val="8"/>
  </w:num>
  <w:num w:numId="14" w16cid:durableId="1915891101">
    <w:abstractNumId w:val="5"/>
  </w:num>
  <w:num w:numId="15" w16cid:durableId="788550236">
    <w:abstractNumId w:val="14"/>
  </w:num>
  <w:num w:numId="16" w16cid:durableId="2003392019">
    <w:abstractNumId w:val="16"/>
  </w:num>
  <w:num w:numId="17" w16cid:durableId="541984340">
    <w:abstractNumId w:val="2"/>
  </w:num>
  <w:num w:numId="18" w16cid:durableId="35704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activeWritingStyle w:appName="MSWord" w:lang="en-US" w:vendorID="6" w:dllVersion="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FE"/>
    <w:rsid w:val="00014D79"/>
    <w:rsid w:val="00020146"/>
    <w:rsid w:val="000216D6"/>
    <w:rsid w:val="00026D24"/>
    <w:rsid w:val="000562B1"/>
    <w:rsid w:val="00061A29"/>
    <w:rsid w:val="000631FE"/>
    <w:rsid w:val="000A406C"/>
    <w:rsid w:val="000A40D0"/>
    <w:rsid w:val="000C36A7"/>
    <w:rsid w:val="000D13E9"/>
    <w:rsid w:val="000D2DFE"/>
    <w:rsid w:val="000F2472"/>
    <w:rsid w:val="001126C2"/>
    <w:rsid w:val="001234E3"/>
    <w:rsid w:val="00126C5F"/>
    <w:rsid w:val="00144BA6"/>
    <w:rsid w:val="00145AF7"/>
    <w:rsid w:val="001549FA"/>
    <w:rsid w:val="00154A95"/>
    <w:rsid w:val="00193A80"/>
    <w:rsid w:val="00195496"/>
    <w:rsid w:val="001A7610"/>
    <w:rsid w:val="001C57F2"/>
    <w:rsid w:val="001D4DFA"/>
    <w:rsid w:val="001D778B"/>
    <w:rsid w:val="00203255"/>
    <w:rsid w:val="0022740F"/>
    <w:rsid w:val="00232211"/>
    <w:rsid w:val="002337A3"/>
    <w:rsid w:val="002530B9"/>
    <w:rsid w:val="002844B4"/>
    <w:rsid w:val="002A71A4"/>
    <w:rsid w:val="002B0080"/>
    <w:rsid w:val="002B52A0"/>
    <w:rsid w:val="002C1CF7"/>
    <w:rsid w:val="002C6784"/>
    <w:rsid w:val="002E2DF2"/>
    <w:rsid w:val="002F5077"/>
    <w:rsid w:val="002F6F6D"/>
    <w:rsid w:val="0030143F"/>
    <w:rsid w:val="00307491"/>
    <w:rsid w:val="00315640"/>
    <w:rsid w:val="003210A7"/>
    <w:rsid w:val="0032552C"/>
    <w:rsid w:val="00331B49"/>
    <w:rsid w:val="003428B5"/>
    <w:rsid w:val="00343FDA"/>
    <w:rsid w:val="00350ACD"/>
    <w:rsid w:val="00363B17"/>
    <w:rsid w:val="00377E86"/>
    <w:rsid w:val="00383832"/>
    <w:rsid w:val="003C1272"/>
    <w:rsid w:val="003C26FE"/>
    <w:rsid w:val="003C7199"/>
    <w:rsid w:val="0040507A"/>
    <w:rsid w:val="00416E6B"/>
    <w:rsid w:val="0042712A"/>
    <w:rsid w:val="00435247"/>
    <w:rsid w:val="00453D03"/>
    <w:rsid w:val="0045539D"/>
    <w:rsid w:val="00456D4E"/>
    <w:rsid w:val="00476838"/>
    <w:rsid w:val="00477642"/>
    <w:rsid w:val="004833B1"/>
    <w:rsid w:val="00491A98"/>
    <w:rsid w:val="004A231D"/>
    <w:rsid w:val="004A554A"/>
    <w:rsid w:val="004A6392"/>
    <w:rsid w:val="004A7D97"/>
    <w:rsid w:val="004B1549"/>
    <w:rsid w:val="004C1BA2"/>
    <w:rsid w:val="004E6EA3"/>
    <w:rsid w:val="004F1081"/>
    <w:rsid w:val="00505A06"/>
    <w:rsid w:val="00545FD9"/>
    <w:rsid w:val="00564B73"/>
    <w:rsid w:val="00584387"/>
    <w:rsid w:val="00596A14"/>
    <w:rsid w:val="005A6C62"/>
    <w:rsid w:val="005B09A9"/>
    <w:rsid w:val="005E1CFF"/>
    <w:rsid w:val="005F1A35"/>
    <w:rsid w:val="005F2000"/>
    <w:rsid w:val="00607388"/>
    <w:rsid w:val="00626F2E"/>
    <w:rsid w:val="006313E3"/>
    <w:rsid w:val="00643218"/>
    <w:rsid w:val="00643F07"/>
    <w:rsid w:val="006477D8"/>
    <w:rsid w:val="00651209"/>
    <w:rsid w:val="00656848"/>
    <w:rsid w:val="0068152D"/>
    <w:rsid w:val="006931B7"/>
    <w:rsid w:val="006B5B53"/>
    <w:rsid w:val="006F0B72"/>
    <w:rsid w:val="007054E8"/>
    <w:rsid w:val="00715195"/>
    <w:rsid w:val="00721FC9"/>
    <w:rsid w:val="00723647"/>
    <w:rsid w:val="00726D22"/>
    <w:rsid w:val="00735515"/>
    <w:rsid w:val="0073555C"/>
    <w:rsid w:val="007412C5"/>
    <w:rsid w:val="00741B03"/>
    <w:rsid w:val="00751A7A"/>
    <w:rsid w:val="00755377"/>
    <w:rsid w:val="007563DB"/>
    <w:rsid w:val="00763788"/>
    <w:rsid w:val="00777FD7"/>
    <w:rsid w:val="007A68F8"/>
    <w:rsid w:val="007B0010"/>
    <w:rsid w:val="007B064C"/>
    <w:rsid w:val="007B1160"/>
    <w:rsid w:val="007B4541"/>
    <w:rsid w:val="007E02D5"/>
    <w:rsid w:val="007E4428"/>
    <w:rsid w:val="007F084E"/>
    <w:rsid w:val="007F4892"/>
    <w:rsid w:val="00803893"/>
    <w:rsid w:val="00842014"/>
    <w:rsid w:val="008813C7"/>
    <w:rsid w:val="00883441"/>
    <w:rsid w:val="00890154"/>
    <w:rsid w:val="00894884"/>
    <w:rsid w:val="008E4001"/>
    <w:rsid w:val="008F6D1D"/>
    <w:rsid w:val="009008D9"/>
    <w:rsid w:val="00913987"/>
    <w:rsid w:val="009231BE"/>
    <w:rsid w:val="00952851"/>
    <w:rsid w:val="00964682"/>
    <w:rsid w:val="00966FD1"/>
    <w:rsid w:val="00975C2A"/>
    <w:rsid w:val="009815D3"/>
    <w:rsid w:val="00986B01"/>
    <w:rsid w:val="0098794F"/>
    <w:rsid w:val="00993158"/>
    <w:rsid w:val="009B4D70"/>
    <w:rsid w:val="009B724C"/>
    <w:rsid w:val="009C5A34"/>
    <w:rsid w:val="009D3FD8"/>
    <w:rsid w:val="009E5C0F"/>
    <w:rsid w:val="009E5E2A"/>
    <w:rsid w:val="009F480A"/>
    <w:rsid w:val="00A26974"/>
    <w:rsid w:val="00A3025D"/>
    <w:rsid w:val="00A34271"/>
    <w:rsid w:val="00A439C0"/>
    <w:rsid w:val="00A45B54"/>
    <w:rsid w:val="00A60A01"/>
    <w:rsid w:val="00A65F0F"/>
    <w:rsid w:val="00A67378"/>
    <w:rsid w:val="00A74012"/>
    <w:rsid w:val="00A95DEA"/>
    <w:rsid w:val="00AD62E1"/>
    <w:rsid w:val="00B13DB1"/>
    <w:rsid w:val="00B148BD"/>
    <w:rsid w:val="00B23C05"/>
    <w:rsid w:val="00B26AD6"/>
    <w:rsid w:val="00B474C2"/>
    <w:rsid w:val="00B5036C"/>
    <w:rsid w:val="00BA548C"/>
    <w:rsid w:val="00BB271B"/>
    <w:rsid w:val="00C44E75"/>
    <w:rsid w:val="00C52861"/>
    <w:rsid w:val="00C666EC"/>
    <w:rsid w:val="00C730E6"/>
    <w:rsid w:val="00C8438F"/>
    <w:rsid w:val="00C84CD0"/>
    <w:rsid w:val="00C9104D"/>
    <w:rsid w:val="00CB3F0D"/>
    <w:rsid w:val="00CB6C2A"/>
    <w:rsid w:val="00CC7515"/>
    <w:rsid w:val="00CD2A03"/>
    <w:rsid w:val="00D035AC"/>
    <w:rsid w:val="00D15D14"/>
    <w:rsid w:val="00D203CB"/>
    <w:rsid w:val="00D65273"/>
    <w:rsid w:val="00D7221D"/>
    <w:rsid w:val="00D96513"/>
    <w:rsid w:val="00DA31A7"/>
    <w:rsid w:val="00DA586B"/>
    <w:rsid w:val="00DB5F91"/>
    <w:rsid w:val="00DB69BD"/>
    <w:rsid w:val="00DC3ADC"/>
    <w:rsid w:val="00DD0128"/>
    <w:rsid w:val="00DD6A85"/>
    <w:rsid w:val="00DE451D"/>
    <w:rsid w:val="00DF49FD"/>
    <w:rsid w:val="00E03546"/>
    <w:rsid w:val="00E51CC4"/>
    <w:rsid w:val="00E74853"/>
    <w:rsid w:val="00EA4F88"/>
    <w:rsid w:val="00EA51E6"/>
    <w:rsid w:val="00EA5CB9"/>
    <w:rsid w:val="00ED5A52"/>
    <w:rsid w:val="00ED65C8"/>
    <w:rsid w:val="00EF5EB1"/>
    <w:rsid w:val="00F02D9C"/>
    <w:rsid w:val="00F05063"/>
    <w:rsid w:val="00F2630F"/>
    <w:rsid w:val="00F313F4"/>
    <w:rsid w:val="00F34EE8"/>
    <w:rsid w:val="00F447A3"/>
    <w:rsid w:val="00F51909"/>
    <w:rsid w:val="00F54B1A"/>
    <w:rsid w:val="00F6017A"/>
    <w:rsid w:val="00F8019A"/>
    <w:rsid w:val="00F93D9A"/>
    <w:rsid w:val="00FC60AA"/>
    <w:rsid w:val="00FE4E5A"/>
    <w:rsid w:val="00FF1C25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777"/>
    </o:shapedefaults>
    <o:shapelayout v:ext="edit">
      <o:idmap v:ext="edit" data="2"/>
    </o:shapelayout>
  </w:shapeDefaults>
  <w:decimalSymbol w:val="."/>
  <w:listSeparator w:val=","/>
  <w14:docId w14:val="276523E3"/>
  <w15:chartTrackingRefBased/>
  <w15:docId w15:val="{07227E35-FEA1-43A3-A775-EA40BE9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2A0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BodyText2">
    <w:name w:val="Body Text 2"/>
    <w:basedOn w:val="Normal"/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,Bold" w:hAnsi="Arial,Bold"/>
    </w:rPr>
  </w:style>
  <w:style w:type="paragraph" w:customStyle="1" w:styleId="pictab-cap2">
    <w:name w:val="pictab-cap2"/>
    <w:basedOn w:val="Default"/>
    <w:next w:val="Default"/>
    <w:pPr>
      <w:spacing w:before="160" w:after="60"/>
    </w:pPr>
    <w:rPr>
      <w:sz w:val="24"/>
      <w:szCs w:val="24"/>
    </w:rPr>
  </w:style>
  <w:style w:type="paragraph" w:customStyle="1" w:styleId="heading">
    <w:name w:val="heading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21"/>
      <w:szCs w:val="21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Cs w:val="24"/>
    </w:rPr>
  </w:style>
  <w:style w:type="paragraph" w:styleId="BodyText3">
    <w:name w:val="Body Text 3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32"/>
      <w:szCs w:val="32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6931B7"/>
    <w:pPr>
      <w:ind w:left="720"/>
      <w:contextualSpacing/>
    </w:pPr>
  </w:style>
  <w:style w:type="table" w:styleId="TableContemporary">
    <w:name w:val="Table Contemporary"/>
    <w:basedOn w:val="TableNormal"/>
    <w:rsid w:val="0080389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B4D70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64B73"/>
    <w:rPr>
      <w:sz w:val="24"/>
    </w:rPr>
  </w:style>
  <w:style w:type="table" w:styleId="TableGrid">
    <w:name w:val="Table Grid"/>
    <w:basedOn w:val="TableNormal"/>
    <w:rsid w:val="007B1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B1160"/>
    <w:tblPr>
      <w:tblStyleRowBandSize w:val="1"/>
    </w:tblPr>
    <w:tblStylePr w:type="band1Horz">
      <w:tblPr/>
      <w:tcPr>
        <w:shd w:val="clear" w:color="auto" w:fill="5B5B5F"/>
      </w:tcPr>
    </w:tblStylePr>
    <w:tblStylePr w:type="band2Horz">
      <w:tblPr/>
      <w:tcPr>
        <w:shd w:val="clear" w:color="auto" w:fill="E6E7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azel\Application%20Data\Microsoft\Templates\Crestron%20Intgrated%20Partner%20Help%20File%20V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F44AF-42B6-44F8-A079-79EA52FC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Crestron Intgrated Partner Help File V4.dot</Template>
  <TotalTime>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Help File:</vt:lpstr>
    </vt:vector>
  </TitlesOfParts>
  <Company>Crestron Electronics, Inc.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Help File:</dc:title>
  <dc:subject>Help</dc:subject>
  <dc:creator>gmazel</dc:creator>
  <cp:keywords>Module Help Crestron</cp:keywords>
  <cp:lastModifiedBy>Isaac Porter</cp:lastModifiedBy>
  <cp:revision>4</cp:revision>
  <cp:lastPrinted>2022-05-04T19:42:00Z</cp:lastPrinted>
  <dcterms:created xsi:type="dcterms:W3CDTF">2022-04-22T15:47:00Z</dcterms:created>
  <dcterms:modified xsi:type="dcterms:W3CDTF">2022-05-04T19:42:00Z</dcterms:modified>
</cp:coreProperties>
</file>